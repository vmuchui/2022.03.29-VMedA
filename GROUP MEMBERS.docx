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21147011" w:displacedByCustomXml="next"/>
    <w:bookmarkStart w:id="1" w:name="_Toc318189312" w:displacedByCustomXml="next"/>
    <w:bookmarkStart w:id="2" w:name="_Toc318188327" w:displacedByCustomXml="next"/>
    <w:bookmarkStart w:id="3" w:name="_Toc318188227" w:displacedByCustomXml="next"/>
    <w:bookmarkStart w:id="4" w:name="_Toc321147149" w:displacedByCustomXml="next"/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023962" w:rsidRDefault="00572633">
          <w:pPr>
            <w:pStyle w:val="NoSpacing"/>
            <w:rPr>
              <w:sz w:val="24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0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3943350" cy="265176"/>
                    <wp:effectExtent l="0" t="0" r="7620" b="0"/>
                    <wp:wrapSquare wrapText="bothSides"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51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23962" w:rsidRDefault="00DB4733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-304397026"/>
                                    <w:placeholder>
                                      <w:docPart w:val="C7E288E2A3D142CAAD9B32281355CDC2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83EBF">
                                      <w:t>CODERS WITHOUT BORDERS</w:t>
                                    </w:r>
                                  </w:sdtContent>
                                </w:sdt>
                                <w:r w:rsidR="00572633">
                                  <w:t> |</w:t>
                                </w:r>
                                <w:r w:rsidR="00983EBF">
                                  <w:t xml:space="preserve">BIT2102 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728219936"/>
                                    <w:placeholder>
                                      <w:docPart w:val="3E875A54B19740DB98BDE0920F2FF33D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83EBF">
                                      <w:t>FUNDAMENTALS OF INTERNET</w:t>
                                    </w:r>
                                  </w:sdtContent>
                                </w:sdt>
                                <w:r w:rsidR="00572633">
                                  <w:t> | </w:t>
                                </w:r>
                                <w:sdt>
                                  <w:sdtPr>
                                    <w:alias w:val="Date"/>
                                    <w:tag w:val=""/>
                                    <w:id w:val="2032065285"/>
                                    <w:placeholder>
                                      <w:docPart w:val="3318B1F30CB84B1CA6E8D72A2B380BD0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4-14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D6545B">
                                      <w:t>April 14, 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margin-left:0;margin-top:0;width:310.5pt;height:20.9pt;z-index:251660288;visibility:visible;mso-wrap-style:square;mso-width-percent:95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" o:allowoverlap="f" filled="f" stroked="f" strokeweight=".5pt">
                    <v:textbox style="mso-fit-shape-to-text:t" inset="0,,0">
                      <w:txbxContent>
                        <w:p w:rsidR="00023962" w:rsidRDefault="00DB4733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-304397026"/>
                              <w:placeholder>
                                <w:docPart w:val="C7E288E2A3D142CAAD9B32281355CDC2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83EBF">
                                <w:t>CODERS WITHOUT BORDERS</w:t>
                              </w:r>
                            </w:sdtContent>
                          </w:sdt>
                          <w:r w:rsidR="00572633">
                            <w:t> |</w:t>
                          </w:r>
                          <w:r w:rsidR="00983EBF">
                            <w:t xml:space="preserve">BIT2102 </w:t>
                          </w:r>
                          <w:sdt>
                            <w:sdtPr>
                              <w:alias w:val="Course Title"/>
                              <w:tag w:val=""/>
                              <w:id w:val="-728219936"/>
                              <w:placeholder>
                                <w:docPart w:val="3E875A54B19740DB98BDE0920F2FF33D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983EBF">
                                <w:t>FUNDAMENTALS OF INTERNET</w:t>
                              </w:r>
                            </w:sdtContent>
                          </w:sdt>
                          <w:r w:rsidR="00572633">
                            <w:t> | </w:t>
                          </w:r>
                          <w:sdt>
                            <w:sdtPr>
                              <w:alias w:val="Date"/>
                              <w:tag w:val=""/>
                              <w:id w:val="2032065285"/>
                              <w:placeholder>
                                <w:docPart w:val="3318B1F30CB84B1CA6E8D72A2B380BD0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4-14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D6545B">
                                <w:t>April 14, 2022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0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75000</wp14:pctPosVOffset>
                        </wp:positionV>
                      </mc:Choice>
                      <mc:Fallback>
                        <wp:positionV relativeFrom="page">
                          <wp:posOffset>7132320</wp:posOffset>
                        </wp:positionV>
                      </mc:Fallback>
                    </mc:AlternateContent>
                    <wp:extent cx="3943350" cy="1325880"/>
                    <wp:effectExtent l="0" t="0" r="7620" b="5080"/>
                    <wp:wrapSquare wrapText="bothSides"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1325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23962" w:rsidRDefault="00DB4733">
                                <w:pPr>
                                  <w:pStyle w:val="Title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-97059377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83EBF">
                                      <w:t>VMEDA WEBSITE</w:t>
                                    </w:r>
                                  </w:sdtContent>
                                </w:sdt>
                              </w:p>
                              <w:p w:rsidR="00023962" w:rsidRDefault="00DB4733">
                                <w:pPr>
                                  <w:pStyle w:val="Subtitle"/>
                                </w:pPr>
                                <w:sdt>
                                  <w:sdtPr>
                                    <w:alias w:val="Subtitle"/>
                                    <w:tag w:val=""/>
                                    <w:id w:val="23583468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718C0">
                                      <w:t>Virtual medical assistant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21" o:spid="_x0000_s1027" type="#_x0000_t202" style="position:absolute;margin-left:0;margin-top:0;width:310.5pt;height:104.4pt;z-index:251661312;visibility:visible;mso-wrap-style:square;mso-width-percent:950;mso-height-percent:0;mso-top-percent:750;mso-wrap-distance-left:9pt;mso-wrap-distance-top:0;mso-wrap-distance-right:9pt;mso-wrap-distance-bottom:0;mso-position-horizontal:center;mso-position-horizontal-relative:margin;mso-position-vertical-relative:margin;mso-width-percent:950;mso-height-percent:0;mso-top-percent:75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" o:allowoverlap="f" filled="f" stroked="f" strokeweight=".5pt">
                    <v:textbox style="mso-fit-shape-to-text:t" inset="0,0,0,0">
                      <w:txbxContent>
                        <w:p w:rsidR="00023962" w:rsidRDefault="00DB4733">
                          <w:pPr>
                            <w:pStyle w:val="Title"/>
                          </w:pPr>
                          <w:sdt>
                            <w:sdtPr>
                              <w:alias w:val="Title"/>
                              <w:tag w:val=""/>
                              <w:id w:val="-97059377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83EBF">
                                <w:t>VMEDA WEBSITE</w:t>
                              </w:r>
                            </w:sdtContent>
                          </w:sdt>
                        </w:p>
                        <w:p w:rsidR="00023962" w:rsidRDefault="00DB4733">
                          <w:pPr>
                            <w:pStyle w:val="Subtitle"/>
                          </w:pPr>
                          <w:sdt>
                            <w:sdtPr>
                              <w:alias w:val="Subtitle"/>
                              <w:tag w:val=""/>
                              <w:id w:val="23583468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718C0">
                                <w:t>Virtual medical assistant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</w:p>
        <w:p w:rsidR="00023962" w:rsidRDefault="00B718C0">
          <w:r>
            <w:rPr>
              <w:noProof/>
              <w:lang w:val="en-GB" w:eastAsia="en-GB"/>
            </w:rPr>
            <w:drawing>
              <wp:anchor distT="0" distB="0" distL="114300" distR="114300" simplePos="0" relativeHeight="251659264" behindDoc="1" locked="0" layoutInCell="1" allowOverlap="0" wp14:anchorId="68625C01" wp14:editId="2070914B">
                <wp:simplePos x="0" y="0"/>
                <wp:positionH relativeFrom="margin">
                  <wp:posOffset>558165</wp:posOffset>
                </wp:positionH>
                <wp:positionV relativeFrom="margin">
                  <wp:posOffset>1579880</wp:posOffset>
                </wp:positionV>
                <wp:extent cx="4013200" cy="3130550"/>
                <wp:effectExtent l="266700" t="266700" r="273050" b="298450"/>
                <wp:wrapSquare wrapText="bothSides"/>
                <wp:docPr id="2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 preferRelativeResize="0"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13200" cy="31305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254000" cap="rnd">
                          <a:solidFill>
                            <a:srgbClr val="FFFFFF"/>
                          </a:solidFill>
                        </a:ln>
                        <a:effectLst>
                          <a:outerShdw blurRad="152400" algn="tl" rotWithShape="0">
                            <a:srgbClr val="000000">
                              <a:alpha val="25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800000"/>
                          </a:lightRig>
                        </a:scene3d>
                        <a:sp3d contourW="6350">
                          <a:bevelT w="6350" h="6350"/>
                          <a:contourClr>
                            <a:srgbClr val="C0C0C0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72633">
            <w:br w:type="page"/>
          </w:r>
        </w:p>
        <w:bookmarkStart w:id="5" w:name="_GoBack" w:displacedByCustomXml="next"/>
        <w:bookmarkEnd w:id="5" w:displacedByCustomXml="next"/>
      </w:sdtContent>
    </w:sdt>
    <w:bookmarkEnd w:id="4"/>
    <w:bookmarkEnd w:id="3"/>
    <w:bookmarkEnd w:id="2"/>
    <w:bookmarkEnd w:id="1"/>
    <w:bookmarkEnd w:id="0"/>
    <w:p w:rsidR="00023962" w:rsidRDefault="00983EBF" w:rsidP="00983EBF">
      <w:pPr>
        <w:pStyle w:val="Heading1"/>
        <w:rPr>
          <w:rStyle w:val="Heading1Char"/>
        </w:rPr>
      </w:pPr>
      <w:r>
        <w:rPr>
          <w:rStyle w:val="Heading1Char"/>
        </w:rPr>
        <w:lastRenderedPageBreak/>
        <w:t>GROUP MEMBERS</w:t>
      </w:r>
    </w:p>
    <w:p w:rsidR="00D6545B" w:rsidRDefault="00D6545B" w:rsidP="00D6545B">
      <w:pPr>
        <w:pStyle w:val="ListNumber"/>
        <w:numPr>
          <w:ilvl w:val="0"/>
          <w:numId w:val="8"/>
        </w:numPr>
      </w:pPr>
      <w:r>
        <w:t>MARGARET GITHINJI – BIT/2022/45218</w:t>
      </w:r>
    </w:p>
    <w:p w:rsidR="00D6545B" w:rsidRDefault="00D6545B" w:rsidP="00D6545B">
      <w:pPr>
        <w:pStyle w:val="ListNumber"/>
        <w:numPr>
          <w:ilvl w:val="0"/>
          <w:numId w:val="8"/>
        </w:numPr>
      </w:pPr>
      <w:r>
        <w:t>EMMANUEL WAITHAKA – BIT/2022/46096</w:t>
      </w:r>
    </w:p>
    <w:p w:rsidR="00D6545B" w:rsidRDefault="00D6545B" w:rsidP="00D6545B">
      <w:pPr>
        <w:pStyle w:val="ListNumber"/>
        <w:numPr>
          <w:ilvl w:val="0"/>
          <w:numId w:val="8"/>
        </w:numPr>
      </w:pPr>
      <w:r>
        <w:t>FORTUNE BAMJI – BIT/2022/47500</w:t>
      </w:r>
    </w:p>
    <w:p w:rsidR="00D6545B" w:rsidRDefault="00D6545B" w:rsidP="00D6545B">
      <w:pPr>
        <w:pStyle w:val="ListNumber"/>
        <w:numPr>
          <w:ilvl w:val="0"/>
          <w:numId w:val="8"/>
        </w:numPr>
      </w:pPr>
      <w:r>
        <w:t>HORRACE MUENDO – BIT/2022/50144</w:t>
      </w:r>
    </w:p>
    <w:p w:rsidR="00D6545B" w:rsidRDefault="00D6545B" w:rsidP="00D6545B">
      <w:pPr>
        <w:pStyle w:val="ListNumber"/>
        <w:numPr>
          <w:ilvl w:val="0"/>
          <w:numId w:val="8"/>
        </w:numPr>
      </w:pPr>
      <w:r>
        <w:t>STEPHEN NJIHIA –BIT/2020/92183</w:t>
      </w:r>
    </w:p>
    <w:p w:rsidR="00D6545B" w:rsidRDefault="00D6545B" w:rsidP="00D6545B">
      <w:pPr>
        <w:pStyle w:val="ListNumber"/>
        <w:numPr>
          <w:ilvl w:val="0"/>
          <w:numId w:val="8"/>
        </w:numPr>
      </w:pPr>
      <w:r>
        <w:t>VICTOR MUCHUI – BIT/2022/45016</w:t>
      </w:r>
    </w:p>
    <w:p w:rsidR="00D6545B" w:rsidRDefault="00D6545B" w:rsidP="00D6545B">
      <w:pPr>
        <w:pStyle w:val="ListNumber"/>
        <w:numPr>
          <w:ilvl w:val="0"/>
          <w:numId w:val="0"/>
        </w:numPr>
        <w:ind w:left="360" w:hanging="360"/>
      </w:pPr>
    </w:p>
    <w:p w:rsidR="00D6545B" w:rsidRDefault="00D6545B" w:rsidP="00D6545B">
      <w:pPr>
        <w:pStyle w:val="Heading1"/>
        <w:rPr>
          <w:u w:val="single"/>
        </w:rPr>
      </w:pPr>
      <w:r w:rsidRPr="00D6545B">
        <w:rPr>
          <w:u w:val="single"/>
        </w:rPr>
        <w:t>INTRODUCTION</w:t>
      </w:r>
    </w:p>
    <w:p w:rsidR="00D6545B" w:rsidRPr="00D6545B" w:rsidRDefault="00D6545B" w:rsidP="00D6545B">
      <w:r>
        <w:t>VMedA (Virtual Medical Assistant) is a web application that intends to help users find medical assistance by connecting them to a medical practitioner or hospital in dire situations. The website currently static and displays information on what we intend to achieve.</w:t>
      </w:r>
    </w:p>
    <w:p w:rsidR="00431522" w:rsidRPr="00D6545B" w:rsidRDefault="00431522" w:rsidP="00431522">
      <w:pPr>
        <w:pStyle w:val="Heading1"/>
        <w:rPr>
          <w:u w:val="single"/>
        </w:rPr>
      </w:pPr>
      <w:r w:rsidRPr="00D6545B">
        <w:rPr>
          <w:u w:val="single"/>
        </w:rPr>
        <w:t>PROJECT LINK</w:t>
      </w:r>
    </w:p>
    <w:p w:rsidR="00431522" w:rsidRDefault="00DB4733" w:rsidP="00431522">
      <w:pPr>
        <w:rPr>
          <w:rStyle w:val="Hyperlink"/>
        </w:rPr>
      </w:pPr>
      <w:hyperlink r:id="rId11" w:history="1">
        <w:r w:rsidR="007E246D" w:rsidRPr="0061597E">
          <w:rPr>
            <w:rStyle w:val="Hyperlink"/>
          </w:rPr>
          <w:t>https://github.com/vmuchui/2022.03.29-VMedA.git</w:t>
        </w:r>
      </w:hyperlink>
    </w:p>
    <w:p w:rsidR="00D6545B" w:rsidRDefault="00D6545B" w:rsidP="00431522">
      <w:pPr>
        <w:rPr>
          <w:rStyle w:val="Hyperlink"/>
        </w:rPr>
      </w:pPr>
    </w:p>
    <w:p w:rsidR="00D6545B" w:rsidRPr="00D6545B" w:rsidRDefault="00D6545B" w:rsidP="00D6545B">
      <w:pPr>
        <w:pStyle w:val="Heading1"/>
        <w:rPr>
          <w:u w:val="single"/>
        </w:rPr>
      </w:pPr>
      <w:r w:rsidRPr="00D6545B">
        <w:rPr>
          <w:u w:val="single"/>
        </w:rPr>
        <w:t>PROJECT OVERVIEW</w:t>
      </w:r>
    </w:p>
    <w:p w:rsidR="007E246D" w:rsidRDefault="003D68D7" w:rsidP="003D68D7">
      <w:pPr>
        <w:pStyle w:val="ListBullet"/>
      </w:pPr>
      <w:r>
        <w:t>Home</w:t>
      </w: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4971973" cy="2636217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2-03-29 0929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973" cy="263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D7" w:rsidRDefault="003D68D7" w:rsidP="003D68D7">
      <w:pPr>
        <w:pStyle w:val="ListBullet"/>
      </w:pPr>
      <w:r>
        <w:t>About us</w:t>
      </w: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4984693" cy="2640330"/>
            <wp:effectExtent l="0" t="0" r="698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2-03-29 09303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93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5024216" cy="2640330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3-29 09321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216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93" w:rsidRDefault="009D0593" w:rsidP="009D0593">
      <w:pPr>
        <w:pStyle w:val="ListBullet"/>
      </w:pPr>
      <w:r>
        <w:t>Our services</w:t>
      </w:r>
    </w:p>
    <w:p w:rsidR="009D0593" w:rsidRDefault="009D0593" w:rsidP="003D68D7">
      <w:pPr>
        <w:pStyle w:val="ListBullet"/>
        <w:numPr>
          <w:ilvl w:val="0"/>
          <w:numId w:val="0"/>
        </w:numPr>
        <w:ind w:left="720" w:hanging="360"/>
      </w:pP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5486400" cy="289074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03-29 0933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D7" w:rsidRDefault="003D68D7" w:rsidP="003D68D7">
      <w:pPr>
        <w:pStyle w:val="ListBullet"/>
      </w:pPr>
      <w:r>
        <w:t>Our team (the photos used are not the actual people involved in the project)</w:t>
      </w: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5486400" cy="287519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03-29 09332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D7" w:rsidRDefault="003D68D7" w:rsidP="003D68D7">
      <w:pPr>
        <w:pStyle w:val="ListBullet"/>
      </w:pPr>
      <w:r>
        <w:t>Log in</w:t>
      </w: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5025576" cy="263057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3-29 10135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576" cy="26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D7" w:rsidRDefault="003D68D7" w:rsidP="003D68D7">
      <w:pPr>
        <w:pStyle w:val="ListBullet"/>
      </w:pPr>
      <w:r>
        <w:t>Change navbar theme</w:t>
      </w:r>
    </w:p>
    <w:p w:rsidR="003D68D7" w:rsidRDefault="003D68D7" w:rsidP="003D68D7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5486400" cy="28832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2-03-29 1015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D7" w:rsidRDefault="003D68D7" w:rsidP="003D68D7">
      <w:pPr>
        <w:pStyle w:val="ListBullet"/>
        <w:numPr>
          <w:ilvl w:val="0"/>
          <w:numId w:val="7"/>
        </w:numPr>
      </w:pPr>
      <w:r>
        <w:t xml:space="preserve">Reset </w:t>
      </w:r>
      <w:r w:rsidR="00EA548E">
        <w:t>password</w:t>
      </w:r>
    </w:p>
    <w:p w:rsidR="00EA548E" w:rsidRDefault="00EA548E" w:rsidP="00EA548E">
      <w:pPr>
        <w:pStyle w:val="ListBullet"/>
        <w:numPr>
          <w:ilvl w:val="0"/>
          <w:numId w:val="0"/>
        </w:numPr>
        <w:ind w:left="720" w:hanging="360"/>
      </w:pPr>
      <w:r>
        <w:rPr>
          <w:noProof/>
          <w:lang w:val="en-GB" w:eastAsia="en-GB"/>
        </w:rPr>
        <w:drawing>
          <wp:inline distT="0" distB="0" distL="0" distR="0">
            <wp:extent cx="5486400" cy="3072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2-03-29 1018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6D" w:rsidRPr="00431522" w:rsidRDefault="007E246D" w:rsidP="00431522"/>
    <w:p w:rsidR="00983EBF" w:rsidRDefault="00983EBF" w:rsidP="00983EBF"/>
    <w:p w:rsidR="00983EBF" w:rsidRDefault="00983EBF" w:rsidP="00983EBF"/>
    <w:p w:rsidR="00983EBF" w:rsidRPr="00983EBF" w:rsidRDefault="00983EBF" w:rsidP="00983EBF"/>
    <w:sectPr w:rsidR="00983EBF" w:rsidRPr="00983EBF">
      <w:footerReference w:type="default" r:id="rId20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4733" w:rsidRDefault="00DB4733">
      <w:pPr>
        <w:spacing w:before="0" w:after="0" w:line="240" w:lineRule="auto"/>
      </w:pPr>
      <w:r>
        <w:separator/>
      </w:r>
    </w:p>
  </w:endnote>
  <w:endnote w:type="continuationSeparator" w:id="0">
    <w:p w:rsidR="00DB4733" w:rsidRDefault="00DB473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3962" w:rsidRDefault="00572633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D6545B">
      <w:rPr>
        <w:noProof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4733" w:rsidRDefault="00DB4733">
      <w:pPr>
        <w:spacing w:before="0" w:after="0" w:line="240" w:lineRule="auto"/>
      </w:pPr>
      <w:r>
        <w:separator/>
      </w:r>
    </w:p>
  </w:footnote>
  <w:footnote w:type="continuationSeparator" w:id="0">
    <w:p w:rsidR="00DB4733" w:rsidRDefault="00DB473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2DE43032"/>
    <w:multiLevelType w:val="hybridMultilevel"/>
    <w:tmpl w:val="0E565CD2"/>
    <w:lvl w:ilvl="0" w:tplc="F5EE35B6">
      <w:numFmt w:val="bullet"/>
      <w:lvlText w:val="-"/>
      <w:lvlJc w:val="left"/>
      <w:pPr>
        <w:ind w:left="720" w:hanging="360"/>
      </w:pPr>
      <w:rPr>
        <w:rFonts w:ascii="Constantia" w:eastAsiaTheme="minorHAnsi" w:hAnsi="Constant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  <w:num w:numId="7">
    <w:abstractNumId w:val="2"/>
  </w:num>
  <w:num w:numId="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EBF"/>
    <w:rsid w:val="00022F1C"/>
    <w:rsid w:val="00023962"/>
    <w:rsid w:val="00047345"/>
    <w:rsid w:val="002C555F"/>
    <w:rsid w:val="003D68D7"/>
    <w:rsid w:val="00431522"/>
    <w:rsid w:val="00572633"/>
    <w:rsid w:val="007E246D"/>
    <w:rsid w:val="00983EBF"/>
    <w:rsid w:val="009D0593"/>
    <w:rsid w:val="00B26717"/>
    <w:rsid w:val="00B718C0"/>
    <w:rsid w:val="00BD31EA"/>
    <w:rsid w:val="00BD36C1"/>
    <w:rsid w:val="00D53551"/>
    <w:rsid w:val="00D6545B"/>
    <w:rsid w:val="00DB4733"/>
    <w:rsid w:val="00EA548E"/>
    <w:rsid w:val="00F15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2600CE"/>
  <w15:chartTrackingRefBased/>
  <w15:docId w15:val="{39780355-9DEF-4587-A83E-F48782C50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007789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EB8803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7E246D"/>
    <w:rPr>
      <w:color w:val="5F77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vmuchui/2022.03.29-VMedA.git" TargetMode="Externa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Student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C7E288E2A3D142CAAD9B32281355CD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A364F1-E901-4890-B7EC-499039BE16F7}"/>
      </w:docPartPr>
      <w:docPartBody>
        <w:p w:rsidR="006B2545" w:rsidRDefault="00274A14">
          <w:pPr>
            <w:pStyle w:val="C7E288E2A3D142CAAD9B32281355CDC2"/>
          </w:pPr>
          <w:r>
            <w:t>[Name]</w:t>
          </w:r>
        </w:p>
      </w:docPartBody>
    </w:docPart>
    <w:docPart>
      <w:docPartPr>
        <w:name w:val="3E875A54B19740DB98BDE0920F2FF3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BD7F53-034B-411A-81C0-BC6AFFB41F34}"/>
      </w:docPartPr>
      <w:docPartBody>
        <w:p w:rsidR="006B2545" w:rsidRDefault="00274A14">
          <w:pPr>
            <w:pStyle w:val="3E875A54B19740DB98BDE0920F2FF33D"/>
          </w:pPr>
          <w:r>
            <w:t>[Course Title]</w:t>
          </w:r>
        </w:p>
      </w:docPartBody>
    </w:docPart>
    <w:docPart>
      <w:docPartPr>
        <w:name w:val="3318B1F30CB84B1CA6E8D72A2B380B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E57142-E98B-459B-88D4-13C332192DFA}"/>
      </w:docPartPr>
      <w:docPartBody>
        <w:p w:rsidR="006B2545" w:rsidRDefault="00274A14">
          <w:pPr>
            <w:pStyle w:val="3318B1F30CB84B1CA6E8D72A2B380BD0"/>
          </w:pPr>
          <w: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altName w:val="Segoe U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206D1A0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A14"/>
    <w:rsid w:val="001C4CF3"/>
    <w:rsid w:val="00274A14"/>
    <w:rsid w:val="006B2545"/>
    <w:rsid w:val="006C0E58"/>
    <w:rsid w:val="00F93F32"/>
    <w:rsid w:val="00FD4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before="600" w:after="60" w:line="264" w:lineRule="auto"/>
      <w:outlineLvl w:val="0"/>
    </w:pPr>
    <w:rPr>
      <w:rFonts w:asciiTheme="majorHAnsi" w:eastAsiaTheme="majorEastAsia" w:hAnsiTheme="majorHAnsi" w:cstheme="majorBidi"/>
      <w:color w:val="5B9BD5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240" w:after="0" w:line="264" w:lineRule="auto"/>
      <w:outlineLvl w:val="1"/>
    </w:pPr>
    <w:rPr>
      <w:rFonts w:asciiTheme="majorHAnsi" w:eastAsiaTheme="majorEastAsia" w:hAnsiTheme="majorHAnsi" w:cstheme="majorBidi"/>
      <w:cap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5B9BD5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B9BD5" w:themeColor="accent1"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120" w:after="200" w:line="264" w:lineRule="auto"/>
    </w:pPr>
    <w:rPr>
      <w:rFonts w:cs="Times New Roman"/>
      <w:color w:val="595959" w:themeColor="text1" w:themeTint="A6"/>
      <w:sz w:val="20"/>
    </w:rPr>
  </w:style>
  <w:style w:type="paragraph" w:customStyle="1" w:styleId="7DB20D44CDEA49D5B94A8B06DBE59C58">
    <w:name w:val="7DB20D44CDEA49D5B94A8B06DBE59C58"/>
  </w:style>
  <w:style w:type="paragraph" w:customStyle="1" w:styleId="C7E288E2A3D142CAAD9B32281355CDC2">
    <w:name w:val="C7E288E2A3D142CAAD9B32281355CDC2"/>
  </w:style>
  <w:style w:type="paragraph" w:customStyle="1" w:styleId="3E875A54B19740DB98BDE0920F2FF33D">
    <w:name w:val="3E875A54B19740DB98BDE0920F2FF33D"/>
  </w:style>
  <w:style w:type="paragraph" w:customStyle="1" w:styleId="3318B1F30CB84B1CA6E8D72A2B380BD0">
    <w:name w:val="3318B1F30CB84B1CA6E8D72A2B380B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2022-04-14T00:00:00</PublishDate>
  <Abstract/>
  <CompanyAddress/>
  <CompanyPhone/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6B0418-D7D4-4AB0-98C7-3E16C42A92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FAF3AB-6551-46BD-BB51-09F381340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2189</TotalTime>
  <Pages>6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VMEDA WEBSITE</vt:lpstr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VMEDA WEBSITE</dc:title>
  <dc:subject>Virtual medical assistant</dc:subject>
  <dc:creator>CODERS WITHOUT BORDERS</dc:creator>
  <cp:keywords>FUNDAMENTALS OF INTERNET</cp:keywords>
  <cp:lastModifiedBy>User</cp:lastModifiedBy>
  <cp:revision>7</cp:revision>
  <dcterms:created xsi:type="dcterms:W3CDTF">2022-03-27T07:03:00Z</dcterms:created>
  <dcterms:modified xsi:type="dcterms:W3CDTF">2022-04-14T10:28:00Z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